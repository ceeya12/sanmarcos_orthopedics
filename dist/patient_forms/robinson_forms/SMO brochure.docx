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6B28" w14:textId="29413F6A" w:rsidR="005F70E4" w:rsidRDefault="008C4CA4"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5A6A408" wp14:editId="35657E12">
                <wp:simplePos x="0" y="0"/>
                <wp:positionH relativeFrom="column">
                  <wp:posOffset>50800</wp:posOffset>
                </wp:positionH>
                <wp:positionV relativeFrom="paragraph">
                  <wp:posOffset>3175000</wp:posOffset>
                </wp:positionV>
                <wp:extent cx="6784975" cy="574040"/>
                <wp:effectExtent l="0" t="0" r="15875" b="16510"/>
                <wp:wrapNone/>
                <wp:docPr id="1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4975" cy="574040"/>
                          <a:chOff x="106994219" y="111164347"/>
                          <a:chExt cx="6381958" cy="650684"/>
                        </a:xfrm>
                      </wpg:grpSpPr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106994219" y="111327018"/>
                            <a:ext cx="6381958" cy="382755"/>
                          </a:xfrm>
                          <a:custGeom>
                            <a:avLst/>
                            <a:gdLst>
                              <a:gd name="T0" fmla="*/ 0 w 2016"/>
                              <a:gd name="T1" fmla="*/ 111 h 120"/>
                              <a:gd name="T2" fmla="*/ 2016 w 2016"/>
                              <a:gd name="T3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16" h="120">
                                <a:moveTo>
                                  <a:pt x="0" y="111"/>
                                </a:moveTo>
                                <a:cubicBezTo>
                                  <a:pt x="746" y="0"/>
                                  <a:pt x="1452" y="39"/>
                                  <a:pt x="2016" y="12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0"/>
                        <wps:cNvSpPr>
                          <a:spLocks/>
                        </wps:cNvSpPr>
                        <wps:spPr bwMode="auto">
                          <a:xfrm>
                            <a:off x="106994219" y="111317449"/>
                            <a:ext cx="6381958" cy="440169"/>
                          </a:xfrm>
                          <a:custGeom>
                            <a:avLst/>
                            <a:gdLst>
                              <a:gd name="T0" fmla="*/ 0 w 2016"/>
                              <a:gd name="T1" fmla="*/ 138 h 138"/>
                              <a:gd name="T2" fmla="*/ 2016 w 2016"/>
                              <a:gd name="T3" fmla="*/ 73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16" h="138">
                                <a:moveTo>
                                  <a:pt x="0" y="138"/>
                                </a:moveTo>
                                <a:cubicBezTo>
                                  <a:pt x="741" y="0"/>
                                  <a:pt x="1447" y="13"/>
                                  <a:pt x="2016" y="7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1"/>
                        <wps:cNvSpPr>
                          <a:spLocks/>
                        </wps:cNvSpPr>
                        <wps:spPr bwMode="auto">
                          <a:xfrm>
                            <a:off x="106994219" y="111164347"/>
                            <a:ext cx="6381958" cy="411462"/>
                          </a:xfrm>
                          <a:custGeom>
                            <a:avLst/>
                            <a:gdLst>
                              <a:gd name="T0" fmla="*/ 2016 w 2016"/>
                              <a:gd name="T1" fmla="*/ 88 h 129"/>
                              <a:gd name="T2" fmla="*/ 0 w 2016"/>
                              <a:gd name="T3" fmla="*/ 129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16" h="129">
                                <a:moveTo>
                                  <a:pt x="2016" y="88"/>
                                </a:moveTo>
                                <a:cubicBezTo>
                                  <a:pt x="1448" y="20"/>
                                  <a:pt x="742" y="0"/>
                                  <a:pt x="0" y="12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2"/>
                        <wps:cNvSpPr>
                          <a:spLocks/>
                        </wps:cNvSpPr>
                        <wps:spPr bwMode="auto">
                          <a:xfrm>
                            <a:off x="106994219" y="111279174"/>
                            <a:ext cx="6381958" cy="408272"/>
                          </a:xfrm>
                          <a:custGeom>
                            <a:avLst/>
                            <a:gdLst>
                              <a:gd name="T0" fmla="*/ 0 w 2016"/>
                              <a:gd name="T1" fmla="*/ 128 h 128"/>
                              <a:gd name="T2" fmla="*/ 2016 w 2016"/>
                              <a:gd name="T3" fmla="*/ 91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16" h="128">
                                <a:moveTo>
                                  <a:pt x="0" y="128"/>
                                </a:moveTo>
                                <a:cubicBezTo>
                                  <a:pt x="742" y="0"/>
                                  <a:pt x="1448" y="23"/>
                                  <a:pt x="2016" y="91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3"/>
                        <wps:cNvSpPr>
                          <a:spLocks/>
                        </wps:cNvSpPr>
                        <wps:spPr bwMode="auto">
                          <a:xfrm>
                            <a:off x="106994219" y="111403569"/>
                            <a:ext cx="6381958" cy="411462"/>
                          </a:xfrm>
                          <a:custGeom>
                            <a:avLst/>
                            <a:gdLst>
                              <a:gd name="T0" fmla="*/ 0 w 2016"/>
                              <a:gd name="T1" fmla="*/ 129 h 129"/>
                              <a:gd name="T2" fmla="*/ 2016 w 2016"/>
                              <a:gd name="T3" fmla="*/ 88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16" h="129">
                                <a:moveTo>
                                  <a:pt x="0" y="129"/>
                                </a:moveTo>
                                <a:cubicBezTo>
                                  <a:pt x="742" y="0"/>
                                  <a:pt x="1448" y="21"/>
                                  <a:pt x="2016" y="8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3C2F37" id="Group 18" o:spid="_x0000_s1026" style="position:absolute;margin-left:4pt;margin-top:250pt;width:534.25pt;height:45.2pt;z-index:251640320;mso-width-relative:margin;mso-height-relative:margin" coordorigin="1069942,1111643" coordsize="63819,6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">
                <v:shape id="Freeform 19" o:spid="_x0000_s1027" style="position:absolute;left:1069942;top:1113270;width:63819;height:3827;visibility:visible;mso-wrap-style:square;v-text-anchor:top" coordsize="201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" path="m,111c746,,1452,39,2016,120e" filled="f" fillcolor="#fffffe" strokecolor="#fffffe" strokeweight=".5pt">
                  <v:stroke joinstyle="miter"/>
                  <v:shadow color="#8c8682"/>
                  <v:path arrowok="t" o:connecttype="custom" o:connectlocs="0,354048;6381958,382755" o:connectangles="0,0"/>
                </v:shape>
                <v:shape id="Freeform 20" o:spid="_x0000_s1028" style="position:absolute;left:1069942;top:1113174;width:63819;height:4402;visibility:visible;mso-wrap-style:square;v-text-anchor:top" coordsize="2016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" path="m,138c741,,1447,13,2016,73e" filled="f" fillcolor="#fffffe" strokecolor="#fffffe" strokeweight=".5pt">
                  <v:stroke joinstyle="miter"/>
                  <v:shadow color="#8c8682"/>
                  <v:path arrowok="t" o:connecttype="custom" o:connectlocs="0,440169;6381958,232843" o:connectangles="0,0"/>
                </v:shape>
                <v:shape id="Freeform 21" o:spid="_x0000_s1029" style="position:absolute;left:1069942;top:1111643;width:63819;height:4115;visibility:visible;mso-wrap-style:square;v-text-anchor:top" coordsize="2016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" path="m2016,88c1448,20,742,,,129e" filled="f" fillcolor="#fffffe" strokecolor="#efb32f" strokeweight=".5pt">
                  <v:stroke joinstyle="miter"/>
                  <v:shadow color="#8c8682"/>
                  <v:path arrowok="t" o:connecttype="custom" o:connectlocs="6381958,280687;0,411462" o:connectangles="0,0"/>
                </v:shape>
                <v:shape id="Freeform 22" o:spid="_x0000_s1030" style="position:absolute;left:1069942;top:1112791;width:63819;height:4083;visibility:visible;mso-wrap-style:square;v-text-anchor:top" coordsize="2016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" path="m,128c742,,1448,23,2016,91e" filled="f" fillcolor="#fffffe" strokecolor="#fffffe" strokeweight=".5pt">
                  <v:stroke joinstyle="miter"/>
                  <v:shadow color="#8c8682"/>
                  <v:path arrowok="t" o:connecttype="custom" o:connectlocs="0,408272;6381958,290256" o:connectangles="0,0"/>
                </v:shape>
                <v:shape id="Freeform 23" o:spid="_x0000_s1031" style="position:absolute;left:1069942;top:1114035;width:63819;height:4115;visibility:visible;mso-wrap-style:square;v-text-anchor:top" coordsize="2016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" path="m,129c742,,1448,21,2016,88e" filled="f" fillcolor="#fffffe" strokecolor="#efb32f" strokeweight=".5pt">
                  <v:stroke joinstyle="miter"/>
                  <v:shadow color="#8c8682"/>
                  <v:path arrowok="t" o:connecttype="custom" o:connectlocs="0,411462;6381958,280687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0BA1C09" wp14:editId="1F4EFA50">
                <wp:simplePos x="0" y="0"/>
                <wp:positionH relativeFrom="margin">
                  <wp:posOffset>0</wp:posOffset>
                </wp:positionH>
                <wp:positionV relativeFrom="paragraph">
                  <wp:posOffset>3086100</wp:posOffset>
                </wp:positionV>
                <wp:extent cx="6845300" cy="1418590"/>
                <wp:effectExtent l="0" t="0" r="0" b="0"/>
                <wp:wrapNone/>
                <wp:docPr id="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5300" cy="1418590"/>
                        </a:xfrm>
                        <a:custGeom>
                          <a:avLst/>
                          <a:gdLst>
                            <a:gd name="T0" fmla="*/ 2016 w 2016"/>
                            <a:gd name="T1" fmla="*/ 363 h 363"/>
                            <a:gd name="T2" fmla="*/ 2016 w 2016"/>
                            <a:gd name="T3" fmla="*/ 77 h 363"/>
                            <a:gd name="T4" fmla="*/ 0 w 2016"/>
                            <a:gd name="T5" fmla="*/ 137 h 363"/>
                            <a:gd name="T6" fmla="*/ 0 w 2016"/>
                            <a:gd name="T7" fmla="*/ 363 h 363"/>
                            <a:gd name="T8" fmla="*/ 2016 w 2016"/>
                            <a:gd name="T9" fmla="*/ 363 h 3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16" h="363">
                              <a:moveTo>
                                <a:pt x="2016" y="363"/>
                              </a:moveTo>
                              <a:cubicBezTo>
                                <a:pt x="2016" y="77"/>
                                <a:pt x="2016" y="77"/>
                                <a:pt x="2016" y="77"/>
                              </a:cubicBezTo>
                              <a:cubicBezTo>
                                <a:pt x="1019" y="0"/>
                                <a:pt x="345" y="84"/>
                                <a:pt x="0" y="137"/>
                              </a:cubicBezTo>
                              <a:cubicBezTo>
                                <a:pt x="0" y="363"/>
                                <a:pt x="0" y="363"/>
                                <a:pt x="0" y="363"/>
                              </a:cubicBezTo>
                              <a:lnTo>
                                <a:pt x="2016" y="3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990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C2D8D" id="Freeform 4" o:spid="_x0000_s1026" style="position:absolute;margin-left:0;margin-top:243pt;width:539pt;height:111.7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016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" path="m2016,363v,-286,,-286,,-286c1019,,345,84,,137,,363,,363,,363r2016,xe" fillcolor="#c90" stroked="f">
                <v:path arrowok="t" o:connecttype="custom" o:connectlocs="6845300,1418590;6845300,300913;0,535391;0,1418590;6845300,1418590" o:connectangles="0,0,0,0,0"/>
                <w10:wrap anchorx="margin"/>
              </v:shape>
            </w:pict>
          </mc:Fallback>
        </mc:AlternateContent>
      </w:r>
      <w:r w:rsidR="00044739" w:rsidRPr="00D51520">
        <w:rPr>
          <w:noProof/>
          <w:color w:val="323E4F" w:themeColor="text2" w:themeShade="BF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B7B501" wp14:editId="49EC7CA8">
                <wp:simplePos x="0" y="0"/>
                <wp:positionH relativeFrom="column">
                  <wp:posOffset>419100</wp:posOffset>
                </wp:positionH>
                <wp:positionV relativeFrom="paragraph">
                  <wp:posOffset>3733800</wp:posOffset>
                </wp:positionV>
                <wp:extent cx="9525" cy="696595"/>
                <wp:effectExtent l="19050" t="19050" r="28575" b="27305"/>
                <wp:wrapNone/>
                <wp:docPr id="171392648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65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B19A5" id="Straight Connector 8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294pt" to="33.75pt,3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" strokecolor="#323e4f [2415]" strokeweight="3pt">
                <v:stroke joinstyle="miter"/>
              </v:line>
            </w:pict>
          </mc:Fallback>
        </mc:AlternateContent>
      </w:r>
      <w:r w:rsidR="00044739"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FBCA6B5" wp14:editId="7910D087">
                <wp:simplePos x="0" y="0"/>
                <wp:positionH relativeFrom="column">
                  <wp:posOffset>390525</wp:posOffset>
                </wp:positionH>
                <wp:positionV relativeFrom="paragraph">
                  <wp:posOffset>3603625</wp:posOffset>
                </wp:positionV>
                <wp:extent cx="1857375" cy="1181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5C461" w14:textId="4C151BB8" w:rsidR="00B60B86" w:rsidRPr="00D51520" w:rsidRDefault="00B60B8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  <w:r w:rsidRPr="00D51520"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  <w:t xml:space="preserve">San </w:t>
                            </w:r>
                          </w:p>
                          <w:p w14:paraId="6D1AD45E" w14:textId="779C4B2F" w:rsidR="00B60B86" w:rsidRPr="00D51520" w:rsidRDefault="003D77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  <w:r w:rsidRPr="00D51520"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B60B86" w:rsidRPr="00D51520"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  <w:t xml:space="preserve">Marcos </w:t>
                            </w:r>
                          </w:p>
                          <w:p w14:paraId="689C7365" w14:textId="35A41C3C" w:rsidR="00B60B86" w:rsidRPr="00D51520" w:rsidRDefault="003D77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  <w:r w:rsidRPr="00D51520"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B60B86" w:rsidRPr="00D51520"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  <w:t>Orthopedics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CA6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75pt;margin-top:283.75pt;width:146.25pt;height:93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" filled="f" stroked="f">
                <v:textbox>
                  <w:txbxContent>
                    <w:p w14:paraId="1225C461" w14:textId="4C151BB8" w:rsidR="00B60B86" w:rsidRPr="00D51520" w:rsidRDefault="00B60B86">
                      <w:pPr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</w:pPr>
                      <w:r w:rsidRPr="00D51520"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  <w:t xml:space="preserve">San </w:t>
                      </w:r>
                    </w:p>
                    <w:p w14:paraId="6D1AD45E" w14:textId="779C4B2F" w:rsidR="00B60B86" w:rsidRPr="00D51520" w:rsidRDefault="003D773B">
                      <w:pPr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</w:pPr>
                      <w:r w:rsidRPr="00D51520"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  <w:t xml:space="preserve">  </w:t>
                      </w:r>
                      <w:r w:rsidR="00B60B86" w:rsidRPr="00D51520"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  <w:t xml:space="preserve">Marcos </w:t>
                      </w:r>
                    </w:p>
                    <w:p w14:paraId="689C7365" w14:textId="35A41C3C" w:rsidR="00B60B86" w:rsidRPr="00D51520" w:rsidRDefault="003D773B">
                      <w:pPr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</w:pPr>
                      <w:r w:rsidRPr="00D51520"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  <w:t xml:space="preserve">    </w:t>
                      </w:r>
                      <w:r w:rsidR="00B60B86" w:rsidRPr="00D51520"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  <w:t>Orthopedics</w:t>
                      </w:r>
                    </w:p>
                  </w:txbxContent>
                </v:textbox>
              </v:shape>
            </w:pict>
          </mc:Fallback>
        </mc:AlternateContent>
      </w:r>
      <w:r w:rsidR="00B65C4D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25109A8" wp14:editId="560BE61D">
                <wp:simplePos x="0" y="0"/>
                <wp:positionH relativeFrom="column">
                  <wp:posOffset>4711700</wp:posOffset>
                </wp:positionH>
                <wp:positionV relativeFrom="paragraph">
                  <wp:posOffset>3601720</wp:posOffset>
                </wp:positionV>
                <wp:extent cx="2114550" cy="828675"/>
                <wp:effectExtent l="0" t="0" r="0" b="9525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F59A94" w14:textId="439AF984" w:rsidR="00DA6A5A" w:rsidRPr="004E50F5" w:rsidRDefault="00DA6A5A" w:rsidP="00DD5BD9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4E50F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13</w:t>
                            </w:r>
                            <w:r w:rsidR="00B906B4" w:rsidRPr="004E50F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1</w:t>
                            </w:r>
                            <w:r w:rsidRPr="004E50F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0 Wonderworld Dr.</w:t>
                            </w:r>
                          </w:p>
                          <w:p w14:paraId="45D2AA7B" w14:textId="77777777" w:rsidR="00DA6A5A" w:rsidRPr="004E50F5" w:rsidRDefault="00DA6A5A" w:rsidP="00DD5BD9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4E50F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Suite 115</w:t>
                            </w:r>
                          </w:p>
                          <w:p w14:paraId="29563BCD" w14:textId="4353B297" w:rsidR="00311472" w:rsidRPr="004E50F5" w:rsidRDefault="00DA6A5A" w:rsidP="00DD5BD9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4E50F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San Marcos Texas 78666</w:t>
                            </w:r>
                          </w:p>
                          <w:p w14:paraId="6C40E2BD" w14:textId="3003B7B9" w:rsidR="00311472" w:rsidRPr="004E50F5" w:rsidRDefault="00311472" w:rsidP="00DD5BD9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4E50F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Tel </w:t>
                            </w:r>
                            <w:r w:rsidR="00DA6A5A" w:rsidRPr="004E50F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512.878.4203</w:t>
                            </w:r>
                            <w:r w:rsidRPr="004E50F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   Fax 5</w:t>
                            </w:r>
                            <w:r w:rsidR="00B60B86" w:rsidRPr="004E50F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12.878.4209</w:t>
                            </w:r>
                          </w:p>
                          <w:p w14:paraId="10476081" w14:textId="38A702B7" w:rsidR="00311472" w:rsidRPr="004E50F5" w:rsidRDefault="00E944A7" w:rsidP="00DD5BD9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4E50F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www.sanmarcosorthopedics.net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109A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371pt;margin-top:283.6pt;width:166.5pt;height:65.25pt;z-index: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" filled="f" stroked="f">
                <v:textbox inset="2.88pt,2.88pt,2.88pt,2.88pt">
                  <w:txbxContent>
                    <w:p w14:paraId="33F59A94" w14:textId="439AF984" w:rsidR="00DA6A5A" w:rsidRPr="004E50F5" w:rsidRDefault="00DA6A5A" w:rsidP="00DD5BD9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w w:val="90"/>
                          <w:sz w:val="18"/>
                          <w:szCs w:val="18"/>
                          <w:lang w:val="en"/>
                        </w:rPr>
                      </w:pPr>
                      <w:r w:rsidRPr="004E50F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w w:val="90"/>
                          <w:sz w:val="18"/>
                          <w:szCs w:val="18"/>
                          <w:lang w:val="en"/>
                        </w:rPr>
                        <w:t>13</w:t>
                      </w:r>
                      <w:r w:rsidR="00B906B4" w:rsidRPr="004E50F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w w:val="90"/>
                          <w:sz w:val="18"/>
                          <w:szCs w:val="18"/>
                          <w:lang w:val="en"/>
                        </w:rPr>
                        <w:t>1</w:t>
                      </w:r>
                      <w:r w:rsidRPr="004E50F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w w:val="90"/>
                          <w:sz w:val="18"/>
                          <w:szCs w:val="18"/>
                          <w:lang w:val="en"/>
                        </w:rPr>
                        <w:t>0 Wonderworld Dr.</w:t>
                      </w:r>
                    </w:p>
                    <w:p w14:paraId="45D2AA7B" w14:textId="77777777" w:rsidR="00DA6A5A" w:rsidRPr="004E50F5" w:rsidRDefault="00DA6A5A" w:rsidP="00DD5BD9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w w:val="90"/>
                          <w:sz w:val="18"/>
                          <w:szCs w:val="18"/>
                          <w:lang w:val="en"/>
                        </w:rPr>
                      </w:pPr>
                      <w:r w:rsidRPr="004E50F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w w:val="90"/>
                          <w:sz w:val="18"/>
                          <w:szCs w:val="18"/>
                          <w:lang w:val="en"/>
                        </w:rPr>
                        <w:t>Suite 115</w:t>
                      </w:r>
                    </w:p>
                    <w:p w14:paraId="29563BCD" w14:textId="4353B297" w:rsidR="00311472" w:rsidRPr="004E50F5" w:rsidRDefault="00DA6A5A" w:rsidP="00DD5BD9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w w:val="90"/>
                          <w:sz w:val="18"/>
                          <w:szCs w:val="18"/>
                          <w:lang w:val="en"/>
                        </w:rPr>
                      </w:pPr>
                      <w:r w:rsidRPr="004E50F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w w:val="90"/>
                          <w:sz w:val="18"/>
                          <w:szCs w:val="18"/>
                          <w:lang w:val="en"/>
                        </w:rPr>
                        <w:t>San Marcos Texas 78666</w:t>
                      </w:r>
                    </w:p>
                    <w:p w14:paraId="6C40E2BD" w14:textId="3003B7B9" w:rsidR="00311472" w:rsidRPr="004E50F5" w:rsidRDefault="00311472" w:rsidP="00DD5BD9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w w:val="90"/>
                          <w:sz w:val="18"/>
                          <w:szCs w:val="18"/>
                          <w:lang w:val="en"/>
                        </w:rPr>
                      </w:pPr>
                      <w:r w:rsidRPr="004E50F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w w:val="90"/>
                          <w:sz w:val="18"/>
                          <w:szCs w:val="18"/>
                          <w:lang w:val="en"/>
                        </w:rPr>
                        <w:t xml:space="preserve">Tel </w:t>
                      </w:r>
                      <w:r w:rsidR="00DA6A5A" w:rsidRPr="004E50F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w w:val="90"/>
                          <w:sz w:val="18"/>
                          <w:szCs w:val="18"/>
                          <w:lang w:val="en"/>
                        </w:rPr>
                        <w:t>512.878.4203</w:t>
                      </w:r>
                      <w:r w:rsidRPr="004E50F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w w:val="90"/>
                          <w:sz w:val="18"/>
                          <w:szCs w:val="18"/>
                          <w:lang w:val="en"/>
                        </w:rPr>
                        <w:t xml:space="preserve">   Fax 5</w:t>
                      </w:r>
                      <w:r w:rsidR="00B60B86" w:rsidRPr="004E50F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w w:val="90"/>
                          <w:sz w:val="18"/>
                          <w:szCs w:val="18"/>
                          <w:lang w:val="en"/>
                        </w:rPr>
                        <w:t>12.878.4209</w:t>
                      </w:r>
                    </w:p>
                    <w:p w14:paraId="10476081" w14:textId="38A702B7" w:rsidR="00311472" w:rsidRPr="004E50F5" w:rsidRDefault="00E944A7" w:rsidP="00DD5BD9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w w:val="90"/>
                          <w:sz w:val="18"/>
                          <w:szCs w:val="18"/>
                          <w:lang w:val="en"/>
                        </w:rPr>
                      </w:pPr>
                      <w:r w:rsidRPr="004E50F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w w:val="90"/>
                          <w:sz w:val="18"/>
                          <w:szCs w:val="18"/>
                          <w:lang w:val="en"/>
                        </w:rPr>
                        <w:t>www.sanmarcosorthopedics.net</w:t>
                      </w:r>
                    </w:p>
                  </w:txbxContent>
                </v:textbox>
              </v:shape>
            </w:pict>
          </mc:Fallback>
        </mc:AlternateContent>
      </w:r>
      <w:r w:rsidR="0042204F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66224B4" wp14:editId="29A6C9FC">
                <wp:simplePos x="0" y="0"/>
                <wp:positionH relativeFrom="column">
                  <wp:posOffset>4743450</wp:posOffset>
                </wp:positionH>
                <wp:positionV relativeFrom="paragraph">
                  <wp:posOffset>141605</wp:posOffset>
                </wp:positionV>
                <wp:extent cx="1968500" cy="3077210"/>
                <wp:effectExtent l="0" t="0" r="0" b="889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307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082473" w14:textId="6785855D" w:rsidR="00311472" w:rsidRPr="003D773B" w:rsidRDefault="00DA6A5A" w:rsidP="00311472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spacing w:val="16"/>
                                <w:w w:val="9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3D773B"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spacing w:val="16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Provi</w:t>
                            </w:r>
                            <w:r w:rsidR="00B60B86" w:rsidRPr="003D773B"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spacing w:val="16"/>
                                <w:w w:val="90"/>
                                <w:sz w:val="24"/>
                                <w:szCs w:val="24"/>
                                <w:lang w:val="en"/>
                              </w:rPr>
                              <w:t>ders</w:t>
                            </w:r>
                          </w:p>
                          <w:p w14:paraId="556B4A5C" w14:textId="77777777" w:rsidR="00311472" w:rsidRDefault="00311472" w:rsidP="00311472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2E3640"/>
                                <w:spacing w:val="16"/>
                                <w:w w:val="90"/>
                                <w:sz w:val="13"/>
                                <w:szCs w:val="13"/>
                                <w:lang w:val="en"/>
                              </w:rPr>
                            </w:pPr>
                          </w:p>
                          <w:p w14:paraId="10108B8F" w14:textId="17C79EB7" w:rsidR="00D74B73" w:rsidRPr="003D773B" w:rsidRDefault="00DA6A5A" w:rsidP="00D74B73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B6BDCA"/>
                                <w:w w:val="90"/>
                                <w:lang w:val="en"/>
                              </w:rPr>
                            </w:pPr>
                            <w:r w:rsidRPr="003D773B">
                              <w:rPr>
                                <w:rFonts w:ascii="Arial" w:hAnsi="Arial" w:cs="Arial"/>
                                <w:color w:val="B6BDCA"/>
                                <w:spacing w:val="16"/>
                                <w:w w:val="90"/>
                                <w:lang w:val="en"/>
                              </w:rPr>
                              <w:t>Joshua Crum, MD</w:t>
                            </w:r>
                          </w:p>
                          <w:p w14:paraId="1047644C" w14:textId="25B16084" w:rsidR="00311472" w:rsidRPr="003D773B" w:rsidRDefault="00DA6A5A" w:rsidP="00311472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</w:pPr>
                            <w:r w:rsidRPr="003D773B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>Orthopedic</w:t>
                            </w:r>
                            <w:r w:rsidR="003D773B" w:rsidRPr="003D773B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 xml:space="preserve"> Surgery</w:t>
                            </w:r>
                            <w:r w:rsidRPr="003D773B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 xml:space="preserve"> </w:t>
                            </w:r>
                            <w:r w:rsidR="006A75A7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>&amp;</w:t>
                            </w:r>
                            <w:r w:rsidRPr="003D773B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 xml:space="preserve"> Sports </w:t>
                            </w:r>
                            <w:r w:rsidR="006A75A7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>M</w:t>
                            </w:r>
                            <w:r w:rsidRPr="003D773B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>edicine</w:t>
                            </w:r>
                          </w:p>
                          <w:p w14:paraId="2C861EA2" w14:textId="77777777" w:rsidR="00DA6A5A" w:rsidRPr="003D773B" w:rsidRDefault="00DA6A5A" w:rsidP="00311472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</w:pPr>
                          </w:p>
                          <w:p w14:paraId="1DDF7EF2" w14:textId="22077745" w:rsidR="00311472" w:rsidRPr="003D773B" w:rsidRDefault="00DA6A5A" w:rsidP="00311472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B6BDCA"/>
                                <w:w w:val="90"/>
                                <w:lang w:val="en"/>
                              </w:rPr>
                            </w:pPr>
                            <w:r w:rsidRPr="003D773B">
                              <w:rPr>
                                <w:rFonts w:ascii="Arial" w:hAnsi="Arial" w:cs="Arial"/>
                                <w:color w:val="B6BDCA"/>
                                <w:w w:val="90"/>
                                <w:lang w:val="en"/>
                              </w:rPr>
                              <w:t>Mark Mc</w:t>
                            </w:r>
                            <w:r w:rsidR="00484412">
                              <w:rPr>
                                <w:rFonts w:ascii="Arial" w:hAnsi="Arial" w:cs="Arial"/>
                                <w:color w:val="B6BDCA"/>
                                <w:w w:val="90"/>
                                <w:lang w:val="en"/>
                              </w:rPr>
                              <w:t>D</w:t>
                            </w:r>
                            <w:r w:rsidRPr="003D773B">
                              <w:rPr>
                                <w:rFonts w:ascii="Arial" w:hAnsi="Arial" w:cs="Arial"/>
                                <w:color w:val="B6BDCA"/>
                                <w:w w:val="90"/>
                                <w:lang w:val="en"/>
                              </w:rPr>
                              <w:t>onnell DPM</w:t>
                            </w:r>
                          </w:p>
                          <w:p w14:paraId="369C7C2D" w14:textId="0EA0C407" w:rsidR="00311472" w:rsidRPr="003D773B" w:rsidRDefault="00DA6A5A" w:rsidP="00311472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</w:pPr>
                            <w:r w:rsidRPr="003D773B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>Podiatry, Foot</w:t>
                            </w:r>
                            <w:r w:rsidR="006A75A7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 xml:space="preserve"> &amp;</w:t>
                            </w:r>
                            <w:r w:rsidRPr="003D773B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 xml:space="preserve"> Ankle</w:t>
                            </w:r>
                          </w:p>
                          <w:p w14:paraId="420452D2" w14:textId="77777777" w:rsidR="00DA6A5A" w:rsidRPr="003D773B" w:rsidRDefault="00DA6A5A" w:rsidP="00311472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</w:pPr>
                          </w:p>
                          <w:p w14:paraId="2C5488C4" w14:textId="49753000" w:rsidR="00311472" w:rsidRPr="003D773B" w:rsidRDefault="00DA6A5A" w:rsidP="00311472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B6BDCA"/>
                                <w:w w:val="90"/>
                                <w:lang w:val="en"/>
                              </w:rPr>
                            </w:pPr>
                            <w:r w:rsidRPr="003D773B">
                              <w:rPr>
                                <w:rFonts w:ascii="Arial" w:hAnsi="Arial" w:cs="Arial"/>
                                <w:color w:val="B6BDCA"/>
                                <w:spacing w:val="16"/>
                                <w:w w:val="90"/>
                                <w:lang w:val="en"/>
                              </w:rPr>
                              <w:t xml:space="preserve">George </w:t>
                            </w:r>
                            <w:proofErr w:type="spellStart"/>
                            <w:r w:rsidRPr="003D773B">
                              <w:rPr>
                                <w:rFonts w:ascii="Arial" w:hAnsi="Arial" w:cs="Arial"/>
                                <w:color w:val="B6BDCA"/>
                                <w:spacing w:val="16"/>
                                <w:w w:val="90"/>
                                <w:lang w:val="en"/>
                              </w:rPr>
                              <w:t>Mundanthanam</w:t>
                            </w:r>
                            <w:proofErr w:type="spellEnd"/>
                            <w:r w:rsidRPr="003D773B">
                              <w:rPr>
                                <w:rFonts w:ascii="Arial" w:hAnsi="Arial" w:cs="Arial"/>
                                <w:color w:val="B6BDCA"/>
                                <w:spacing w:val="16"/>
                                <w:w w:val="90"/>
                                <w:lang w:val="en"/>
                              </w:rPr>
                              <w:t>, MD</w:t>
                            </w:r>
                          </w:p>
                          <w:p w14:paraId="68A58294" w14:textId="21232D6A" w:rsidR="00311472" w:rsidRPr="003D773B" w:rsidRDefault="00DA6A5A" w:rsidP="00311472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</w:pPr>
                            <w:r w:rsidRPr="003D773B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 xml:space="preserve">Hand </w:t>
                            </w:r>
                            <w:r w:rsidR="006A75A7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>&amp;</w:t>
                            </w:r>
                            <w:r w:rsidR="003D773B" w:rsidRPr="003D773B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 xml:space="preserve"> Upper Extremity </w:t>
                            </w:r>
                            <w:r w:rsidRPr="003D773B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>Specialist</w:t>
                            </w:r>
                          </w:p>
                          <w:p w14:paraId="75C2CAAA" w14:textId="77777777" w:rsidR="00DA6A5A" w:rsidRPr="003D773B" w:rsidRDefault="00DA6A5A" w:rsidP="00311472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</w:pPr>
                          </w:p>
                          <w:p w14:paraId="308F4654" w14:textId="391C4297" w:rsidR="00311472" w:rsidRPr="003D773B" w:rsidRDefault="00DA6A5A" w:rsidP="00311472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B6BDCA"/>
                                <w:w w:val="90"/>
                                <w:lang w:val="en"/>
                              </w:rPr>
                            </w:pPr>
                            <w:r w:rsidRPr="003D773B">
                              <w:rPr>
                                <w:rFonts w:ascii="Arial" w:hAnsi="Arial" w:cs="Arial"/>
                                <w:color w:val="B6BDCA"/>
                                <w:spacing w:val="16"/>
                                <w:w w:val="90"/>
                                <w:lang w:val="en"/>
                              </w:rPr>
                              <w:t>John D. Robinson, MD</w:t>
                            </w:r>
                          </w:p>
                          <w:p w14:paraId="0389C0D6" w14:textId="6D9E1399" w:rsidR="00311472" w:rsidRPr="003D773B" w:rsidRDefault="00DA6A5A" w:rsidP="00311472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</w:pPr>
                            <w:r w:rsidRPr="003D773B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 xml:space="preserve">Orthopedic </w:t>
                            </w:r>
                            <w:r w:rsidR="003D773B" w:rsidRPr="003D773B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 xml:space="preserve">Surgery </w:t>
                            </w:r>
                            <w:r w:rsidR="006A75A7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>&amp;</w:t>
                            </w:r>
                            <w:r w:rsidRPr="003D773B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 xml:space="preserve"> Sports Medicine</w:t>
                            </w:r>
                          </w:p>
                          <w:p w14:paraId="07EF878B" w14:textId="77777777" w:rsidR="00DA6A5A" w:rsidRPr="003D773B" w:rsidRDefault="00DA6A5A" w:rsidP="00311472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</w:pPr>
                          </w:p>
                          <w:p w14:paraId="2CF9767D" w14:textId="56960AAA" w:rsidR="00DA6A5A" w:rsidRPr="003D773B" w:rsidRDefault="00DA6A5A" w:rsidP="00DA6A5A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B6BDCA"/>
                                <w:w w:val="90"/>
                                <w:lang w:val="en"/>
                              </w:rPr>
                            </w:pPr>
                            <w:r w:rsidRPr="003D773B">
                              <w:rPr>
                                <w:rFonts w:ascii="Arial" w:hAnsi="Arial" w:cs="Arial"/>
                                <w:color w:val="B6BDCA"/>
                                <w:spacing w:val="16"/>
                                <w:w w:val="90"/>
                                <w:lang w:val="en"/>
                              </w:rPr>
                              <w:t>Asem Saini, DPM</w:t>
                            </w:r>
                          </w:p>
                          <w:p w14:paraId="79435354" w14:textId="30BB0565" w:rsidR="00DA6A5A" w:rsidRPr="003D773B" w:rsidRDefault="00DA6A5A" w:rsidP="00DA6A5A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</w:pPr>
                            <w:r w:rsidRPr="003D773B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 xml:space="preserve">Podiatry, Foot </w:t>
                            </w:r>
                            <w:r w:rsidR="006A75A7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>&amp;</w:t>
                            </w:r>
                            <w:r w:rsidRPr="003D773B"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  <w:t xml:space="preserve"> Ankle</w:t>
                            </w:r>
                          </w:p>
                          <w:p w14:paraId="6C45392E" w14:textId="77777777" w:rsidR="00DA6A5A" w:rsidRDefault="00DA6A5A" w:rsidP="00311472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E"/>
                                <w:sz w:val="13"/>
                                <w:szCs w:val="13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24B4" id="Text Box 6" o:spid="_x0000_s1028" type="#_x0000_t202" style="position:absolute;margin-left:373.5pt;margin-top:11.15pt;width:155pt;height:242.3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6A082473" w14:textId="6785855D" w:rsidR="00311472" w:rsidRPr="003D773B" w:rsidRDefault="00DA6A5A" w:rsidP="00311472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b/>
                          <w:bCs/>
                          <w:color w:val="EF792F"/>
                          <w:spacing w:val="16"/>
                          <w:w w:val="90"/>
                          <w:sz w:val="24"/>
                          <w:szCs w:val="24"/>
                          <w:lang w:val="en"/>
                        </w:rPr>
                      </w:pPr>
                      <w:r w:rsidRPr="003D773B">
                        <w:rPr>
                          <w:rFonts w:ascii="Arial" w:hAnsi="Arial" w:cs="Arial"/>
                          <w:b/>
                          <w:bCs/>
                          <w:color w:val="EF792F"/>
                          <w:spacing w:val="16"/>
                          <w:w w:val="90"/>
                          <w:sz w:val="24"/>
                          <w:szCs w:val="24"/>
                          <w:lang w:val="en"/>
                        </w:rPr>
                        <w:t>Provi</w:t>
                      </w:r>
                      <w:r w:rsidR="00B60B86" w:rsidRPr="003D773B">
                        <w:rPr>
                          <w:rFonts w:ascii="Arial" w:hAnsi="Arial" w:cs="Arial"/>
                          <w:b/>
                          <w:bCs/>
                          <w:color w:val="EF792F"/>
                          <w:spacing w:val="16"/>
                          <w:w w:val="90"/>
                          <w:sz w:val="24"/>
                          <w:szCs w:val="24"/>
                          <w:lang w:val="en"/>
                        </w:rPr>
                        <w:t>ders</w:t>
                      </w:r>
                    </w:p>
                    <w:p w14:paraId="556B4A5C" w14:textId="77777777" w:rsidR="00311472" w:rsidRDefault="00311472" w:rsidP="00311472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2E3640"/>
                          <w:spacing w:val="16"/>
                          <w:w w:val="90"/>
                          <w:sz w:val="13"/>
                          <w:szCs w:val="13"/>
                          <w:lang w:val="en"/>
                        </w:rPr>
                      </w:pPr>
                    </w:p>
                    <w:p w14:paraId="10108B8F" w14:textId="17C79EB7" w:rsidR="00D74B73" w:rsidRPr="003D773B" w:rsidRDefault="00DA6A5A" w:rsidP="00D74B73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B6BDCA"/>
                          <w:w w:val="90"/>
                          <w:lang w:val="en"/>
                        </w:rPr>
                      </w:pPr>
                      <w:r w:rsidRPr="003D773B">
                        <w:rPr>
                          <w:rFonts w:ascii="Arial" w:hAnsi="Arial" w:cs="Arial"/>
                          <w:color w:val="B6BDCA"/>
                          <w:spacing w:val="16"/>
                          <w:w w:val="90"/>
                          <w:lang w:val="en"/>
                        </w:rPr>
                        <w:t>Joshua Crum, MD</w:t>
                      </w:r>
                    </w:p>
                    <w:p w14:paraId="1047644C" w14:textId="25B16084" w:rsidR="00311472" w:rsidRPr="003D773B" w:rsidRDefault="00DA6A5A" w:rsidP="00311472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E"/>
                          <w:lang w:val="en"/>
                        </w:rPr>
                      </w:pPr>
                      <w:r w:rsidRPr="003D773B">
                        <w:rPr>
                          <w:rFonts w:ascii="Arial" w:hAnsi="Arial" w:cs="Arial"/>
                          <w:color w:val="FFFFFE"/>
                          <w:lang w:val="en"/>
                        </w:rPr>
                        <w:t>Orthopedic</w:t>
                      </w:r>
                      <w:r w:rsidR="003D773B" w:rsidRPr="003D773B">
                        <w:rPr>
                          <w:rFonts w:ascii="Arial" w:hAnsi="Arial" w:cs="Arial"/>
                          <w:color w:val="FFFFFE"/>
                          <w:lang w:val="en"/>
                        </w:rPr>
                        <w:t xml:space="preserve"> Surgery</w:t>
                      </w:r>
                      <w:r w:rsidRPr="003D773B">
                        <w:rPr>
                          <w:rFonts w:ascii="Arial" w:hAnsi="Arial" w:cs="Arial"/>
                          <w:color w:val="FFFFFE"/>
                          <w:lang w:val="en"/>
                        </w:rPr>
                        <w:t xml:space="preserve"> </w:t>
                      </w:r>
                      <w:r w:rsidR="006A75A7">
                        <w:rPr>
                          <w:rFonts w:ascii="Arial" w:hAnsi="Arial" w:cs="Arial"/>
                          <w:color w:val="FFFFFE"/>
                          <w:lang w:val="en"/>
                        </w:rPr>
                        <w:t>&amp;</w:t>
                      </w:r>
                      <w:r w:rsidRPr="003D773B">
                        <w:rPr>
                          <w:rFonts w:ascii="Arial" w:hAnsi="Arial" w:cs="Arial"/>
                          <w:color w:val="FFFFFE"/>
                          <w:lang w:val="en"/>
                        </w:rPr>
                        <w:t xml:space="preserve"> Sports </w:t>
                      </w:r>
                      <w:r w:rsidR="006A75A7">
                        <w:rPr>
                          <w:rFonts w:ascii="Arial" w:hAnsi="Arial" w:cs="Arial"/>
                          <w:color w:val="FFFFFE"/>
                          <w:lang w:val="en"/>
                        </w:rPr>
                        <w:t>M</w:t>
                      </w:r>
                      <w:r w:rsidRPr="003D773B">
                        <w:rPr>
                          <w:rFonts w:ascii="Arial" w:hAnsi="Arial" w:cs="Arial"/>
                          <w:color w:val="FFFFFE"/>
                          <w:lang w:val="en"/>
                        </w:rPr>
                        <w:t>edicine</w:t>
                      </w:r>
                    </w:p>
                    <w:p w14:paraId="2C861EA2" w14:textId="77777777" w:rsidR="00DA6A5A" w:rsidRPr="003D773B" w:rsidRDefault="00DA6A5A" w:rsidP="00311472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E"/>
                          <w:lang w:val="en"/>
                        </w:rPr>
                      </w:pPr>
                    </w:p>
                    <w:p w14:paraId="1DDF7EF2" w14:textId="22077745" w:rsidR="00311472" w:rsidRPr="003D773B" w:rsidRDefault="00DA6A5A" w:rsidP="00311472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B6BDCA"/>
                          <w:w w:val="90"/>
                          <w:lang w:val="en"/>
                        </w:rPr>
                      </w:pPr>
                      <w:r w:rsidRPr="003D773B">
                        <w:rPr>
                          <w:rFonts w:ascii="Arial" w:hAnsi="Arial" w:cs="Arial"/>
                          <w:color w:val="B6BDCA"/>
                          <w:w w:val="90"/>
                          <w:lang w:val="en"/>
                        </w:rPr>
                        <w:t>Mark Mc</w:t>
                      </w:r>
                      <w:r w:rsidR="00484412">
                        <w:rPr>
                          <w:rFonts w:ascii="Arial" w:hAnsi="Arial" w:cs="Arial"/>
                          <w:color w:val="B6BDCA"/>
                          <w:w w:val="90"/>
                          <w:lang w:val="en"/>
                        </w:rPr>
                        <w:t>D</w:t>
                      </w:r>
                      <w:r w:rsidRPr="003D773B">
                        <w:rPr>
                          <w:rFonts w:ascii="Arial" w:hAnsi="Arial" w:cs="Arial"/>
                          <w:color w:val="B6BDCA"/>
                          <w:w w:val="90"/>
                          <w:lang w:val="en"/>
                        </w:rPr>
                        <w:t>onnell DPM</w:t>
                      </w:r>
                    </w:p>
                    <w:p w14:paraId="369C7C2D" w14:textId="0EA0C407" w:rsidR="00311472" w:rsidRPr="003D773B" w:rsidRDefault="00DA6A5A" w:rsidP="00311472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E"/>
                          <w:lang w:val="en"/>
                        </w:rPr>
                      </w:pPr>
                      <w:r w:rsidRPr="003D773B">
                        <w:rPr>
                          <w:rFonts w:ascii="Arial" w:hAnsi="Arial" w:cs="Arial"/>
                          <w:color w:val="FFFFFE"/>
                          <w:lang w:val="en"/>
                        </w:rPr>
                        <w:t>Podiatry, Foot</w:t>
                      </w:r>
                      <w:r w:rsidR="006A75A7">
                        <w:rPr>
                          <w:rFonts w:ascii="Arial" w:hAnsi="Arial" w:cs="Arial"/>
                          <w:color w:val="FFFFFE"/>
                          <w:lang w:val="en"/>
                        </w:rPr>
                        <w:t xml:space="preserve"> &amp;</w:t>
                      </w:r>
                      <w:r w:rsidRPr="003D773B">
                        <w:rPr>
                          <w:rFonts w:ascii="Arial" w:hAnsi="Arial" w:cs="Arial"/>
                          <w:color w:val="FFFFFE"/>
                          <w:lang w:val="en"/>
                        </w:rPr>
                        <w:t xml:space="preserve"> Ankle</w:t>
                      </w:r>
                    </w:p>
                    <w:p w14:paraId="420452D2" w14:textId="77777777" w:rsidR="00DA6A5A" w:rsidRPr="003D773B" w:rsidRDefault="00DA6A5A" w:rsidP="00311472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E"/>
                          <w:lang w:val="en"/>
                        </w:rPr>
                      </w:pPr>
                    </w:p>
                    <w:p w14:paraId="2C5488C4" w14:textId="49753000" w:rsidR="00311472" w:rsidRPr="003D773B" w:rsidRDefault="00DA6A5A" w:rsidP="00311472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B6BDCA"/>
                          <w:w w:val="90"/>
                          <w:lang w:val="en"/>
                        </w:rPr>
                      </w:pPr>
                      <w:r w:rsidRPr="003D773B">
                        <w:rPr>
                          <w:rFonts w:ascii="Arial" w:hAnsi="Arial" w:cs="Arial"/>
                          <w:color w:val="B6BDCA"/>
                          <w:spacing w:val="16"/>
                          <w:w w:val="90"/>
                          <w:lang w:val="en"/>
                        </w:rPr>
                        <w:t xml:space="preserve">George </w:t>
                      </w:r>
                      <w:proofErr w:type="spellStart"/>
                      <w:r w:rsidRPr="003D773B">
                        <w:rPr>
                          <w:rFonts w:ascii="Arial" w:hAnsi="Arial" w:cs="Arial"/>
                          <w:color w:val="B6BDCA"/>
                          <w:spacing w:val="16"/>
                          <w:w w:val="90"/>
                          <w:lang w:val="en"/>
                        </w:rPr>
                        <w:t>Mundanthanam</w:t>
                      </w:r>
                      <w:proofErr w:type="spellEnd"/>
                      <w:r w:rsidRPr="003D773B">
                        <w:rPr>
                          <w:rFonts w:ascii="Arial" w:hAnsi="Arial" w:cs="Arial"/>
                          <w:color w:val="B6BDCA"/>
                          <w:spacing w:val="16"/>
                          <w:w w:val="90"/>
                          <w:lang w:val="en"/>
                        </w:rPr>
                        <w:t>, MD</w:t>
                      </w:r>
                    </w:p>
                    <w:p w14:paraId="68A58294" w14:textId="21232D6A" w:rsidR="00311472" w:rsidRPr="003D773B" w:rsidRDefault="00DA6A5A" w:rsidP="00311472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E"/>
                          <w:lang w:val="en"/>
                        </w:rPr>
                      </w:pPr>
                      <w:r w:rsidRPr="003D773B">
                        <w:rPr>
                          <w:rFonts w:ascii="Arial" w:hAnsi="Arial" w:cs="Arial"/>
                          <w:color w:val="FFFFFE"/>
                          <w:lang w:val="en"/>
                        </w:rPr>
                        <w:t xml:space="preserve">Hand </w:t>
                      </w:r>
                      <w:r w:rsidR="006A75A7">
                        <w:rPr>
                          <w:rFonts w:ascii="Arial" w:hAnsi="Arial" w:cs="Arial"/>
                          <w:color w:val="FFFFFE"/>
                          <w:lang w:val="en"/>
                        </w:rPr>
                        <w:t>&amp;</w:t>
                      </w:r>
                      <w:r w:rsidR="003D773B" w:rsidRPr="003D773B">
                        <w:rPr>
                          <w:rFonts w:ascii="Arial" w:hAnsi="Arial" w:cs="Arial"/>
                          <w:color w:val="FFFFFE"/>
                          <w:lang w:val="en"/>
                        </w:rPr>
                        <w:t xml:space="preserve"> Upper Extremity </w:t>
                      </w:r>
                      <w:r w:rsidRPr="003D773B">
                        <w:rPr>
                          <w:rFonts w:ascii="Arial" w:hAnsi="Arial" w:cs="Arial"/>
                          <w:color w:val="FFFFFE"/>
                          <w:lang w:val="en"/>
                        </w:rPr>
                        <w:t>Specialist</w:t>
                      </w:r>
                    </w:p>
                    <w:p w14:paraId="75C2CAAA" w14:textId="77777777" w:rsidR="00DA6A5A" w:rsidRPr="003D773B" w:rsidRDefault="00DA6A5A" w:rsidP="00311472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E"/>
                          <w:lang w:val="en"/>
                        </w:rPr>
                      </w:pPr>
                    </w:p>
                    <w:p w14:paraId="308F4654" w14:textId="391C4297" w:rsidR="00311472" w:rsidRPr="003D773B" w:rsidRDefault="00DA6A5A" w:rsidP="00311472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B6BDCA"/>
                          <w:w w:val="90"/>
                          <w:lang w:val="en"/>
                        </w:rPr>
                      </w:pPr>
                      <w:r w:rsidRPr="003D773B">
                        <w:rPr>
                          <w:rFonts w:ascii="Arial" w:hAnsi="Arial" w:cs="Arial"/>
                          <w:color w:val="B6BDCA"/>
                          <w:spacing w:val="16"/>
                          <w:w w:val="90"/>
                          <w:lang w:val="en"/>
                        </w:rPr>
                        <w:t>John D. Robinson, MD</w:t>
                      </w:r>
                    </w:p>
                    <w:p w14:paraId="0389C0D6" w14:textId="6D9E1399" w:rsidR="00311472" w:rsidRPr="003D773B" w:rsidRDefault="00DA6A5A" w:rsidP="00311472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E"/>
                          <w:lang w:val="en"/>
                        </w:rPr>
                      </w:pPr>
                      <w:r w:rsidRPr="003D773B">
                        <w:rPr>
                          <w:rFonts w:ascii="Arial" w:hAnsi="Arial" w:cs="Arial"/>
                          <w:color w:val="FFFFFE"/>
                          <w:lang w:val="en"/>
                        </w:rPr>
                        <w:t xml:space="preserve">Orthopedic </w:t>
                      </w:r>
                      <w:r w:rsidR="003D773B" w:rsidRPr="003D773B">
                        <w:rPr>
                          <w:rFonts w:ascii="Arial" w:hAnsi="Arial" w:cs="Arial"/>
                          <w:color w:val="FFFFFE"/>
                          <w:lang w:val="en"/>
                        </w:rPr>
                        <w:t xml:space="preserve">Surgery </w:t>
                      </w:r>
                      <w:r w:rsidR="006A75A7">
                        <w:rPr>
                          <w:rFonts w:ascii="Arial" w:hAnsi="Arial" w:cs="Arial"/>
                          <w:color w:val="FFFFFE"/>
                          <w:lang w:val="en"/>
                        </w:rPr>
                        <w:t>&amp;</w:t>
                      </w:r>
                      <w:r w:rsidRPr="003D773B">
                        <w:rPr>
                          <w:rFonts w:ascii="Arial" w:hAnsi="Arial" w:cs="Arial"/>
                          <w:color w:val="FFFFFE"/>
                          <w:lang w:val="en"/>
                        </w:rPr>
                        <w:t xml:space="preserve"> Sports Medicine</w:t>
                      </w:r>
                    </w:p>
                    <w:p w14:paraId="07EF878B" w14:textId="77777777" w:rsidR="00DA6A5A" w:rsidRPr="003D773B" w:rsidRDefault="00DA6A5A" w:rsidP="00311472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E"/>
                          <w:lang w:val="en"/>
                        </w:rPr>
                      </w:pPr>
                    </w:p>
                    <w:p w14:paraId="2CF9767D" w14:textId="56960AAA" w:rsidR="00DA6A5A" w:rsidRPr="003D773B" w:rsidRDefault="00DA6A5A" w:rsidP="00DA6A5A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B6BDCA"/>
                          <w:w w:val="90"/>
                          <w:lang w:val="en"/>
                        </w:rPr>
                      </w:pPr>
                      <w:r w:rsidRPr="003D773B">
                        <w:rPr>
                          <w:rFonts w:ascii="Arial" w:hAnsi="Arial" w:cs="Arial"/>
                          <w:color w:val="B6BDCA"/>
                          <w:spacing w:val="16"/>
                          <w:w w:val="90"/>
                          <w:lang w:val="en"/>
                        </w:rPr>
                        <w:t>Asem Saini, DPM</w:t>
                      </w:r>
                    </w:p>
                    <w:p w14:paraId="79435354" w14:textId="30BB0565" w:rsidR="00DA6A5A" w:rsidRPr="003D773B" w:rsidRDefault="00DA6A5A" w:rsidP="00DA6A5A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E"/>
                          <w:lang w:val="en"/>
                        </w:rPr>
                      </w:pPr>
                      <w:r w:rsidRPr="003D773B">
                        <w:rPr>
                          <w:rFonts w:ascii="Arial" w:hAnsi="Arial" w:cs="Arial"/>
                          <w:color w:val="FFFFFE"/>
                          <w:lang w:val="en"/>
                        </w:rPr>
                        <w:t xml:space="preserve">Podiatry, Foot </w:t>
                      </w:r>
                      <w:r w:rsidR="006A75A7">
                        <w:rPr>
                          <w:rFonts w:ascii="Arial" w:hAnsi="Arial" w:cs="Arial"/>
                          <w:color w:val="FFFFFE"/>
                          <w:lang w:val="en"/>
                        </w:rPr>
                        <w:t>&amp;</w:t>
                      </w:r>
                      <w:r w:rsidRPr="003D773B">
                        <w:rPr>
                          <w:rFonts w:ascii="Arial" w:hAnsi="Arial" w:cs="Arial"/>
                          <w:color w:val="FFFFFE"/>
                          <w:lang w:val="en"/>
                        </w:rPr>
                        <w:t xml:space="preserve"> Ankle</w:t>
                      </w:r>
                    </w:p>
                    <w:p w14:paraId="6C45392E" w14:textId="77777777" w:rsidR="00DA6A5A" w:rsidRDefault="00DA6A5A" w:rsidP="00311472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E"/>
                          <w:sz w:val="13"/>
                          <w:szCs w:val="13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1667">
        <w:rPr>
          <w:noProof/>
        </w:rPr>
        <w:drawing>
          <wp:inline distT="0" distB="0" distL="0" distR="0" wp14:anchorId="1BC753B1" wp14:editId="166F6425">
            <wp:extent cx="4756707" cy="3636484"/>
            <wp:effectExtent l="0" t="0" r="6350" b="2540"/>
            <wp:docPr id="547174578" name="Picture 547174578" descr="A group of doctors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58845" name="Picture 1" descr="A group of doctors in a roo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01" cy="36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718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095D78B" wp14:editId="6D816388">
                <wp:simplePos x="0" y="0"/>
                <wp:positionH relativeFrom="column">
                  <wp:posOffset>4603750</wp:posOffset>
                </wp:positionH>
                <wp:positionV relativeFrom="paragraph">
                  <wp:posOffset>0</wp:posOffset>
                </wp:positionV>
                <wp:extent cx="2240915" cy="4514215"/>
                <wp:effectExtent l="0" t="0" r="6985" b="63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0915" cy="4514215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5F33F" id="Rectangle 5" o:spid="_x0000_s1026" style="position:absolute;margin-left:362.5pt;margin-top:0;width:176.45pt;height:355.45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" fillcolor="#2e3640" stroked="f" strokecolor="#212120" insetpen="t">
                <v:shadow color="#dcd6d4"/>
                <v:textbox inset="2.88pt,2.88pt,2.88pt,2.88pt"/>
              </v:rect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843BA" w14:textId="77777777" w:rsidR="00823441" w:rsidRDefault="00823441" w:rsidP="00C12F40">
      <w:r>
        <w:separator/>
      </w:r>
    </w:p>
  </w:endnote>
  <w:endnote w:type="continuationSeparator" w:id="0">
    <w:p w14:paraId="00981652" w14:textId="77777777" w:rsidR="00823441" w:rsidRDefault="00823441" w:rsidP="00C12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305F" w14:textId="77777777" w:rsidR="00823441" w:rsidRDefault="00823441" w:rsidP="00C12F40">
      <w:r>
        <w:separator/>
      </w:r>
    </w:p>
  </w:footnote>
  <w:footnote w:type="continuationSeparator" w:id="0">
    <w:p w14:paraId="2E9B186A" w14:textId="77777777" w:rsidR="00823441" w:rsidRDefault="00823441" w:rsidP="00C12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5A"/>
    <w:rsid w:val="00044739"/>
    <w:rsid w:val="000D247E"/>
    <w:rsid w:val="00184022"/>
    <w:rsid w:val="00194B1B"/>
    <w:rsid w:val="001B326D"/>
    <w:rsid w:val="0020517E"/>
    <w:rsid w:val="002802ED"/>
    <w:rsid w:val="002A256B"/>
    <w:rsid w:val="002D29DF"/>
    <w:rsid w:val="00311472"/>
    <w:rsid w:val="003A5718"/>
    <w:rsid w:val="003A591E"/>
    <w:rsid w:val="003B6FCD"/>
    <w:rsid w:val="003B7DE5"/>
    <w:rsid w:val="003D773B"/>
    <w:rsid w:val="0042204F"/>
    <w:rsid w:val="00431110"/>
    <w:rsid w:val="00441C30"/>
    <w:rsid w:val="0047207A"/>
    <w:rsid w:val="00484412"/>
    <w:rsid w:val="004E50F5"/>
    <w:rsid w:val="00535DFE"/>
    <w:rsid w:val="005E4588"/>
    <w:rsid w:val="005F1FD7"/>
    <w:rsid w:val="005F70E4"/>
    <w:rsid w:val="00606D3B"/>
    <w:rsid w:val="006746AF"/>
    <w:rsid w:val="006A75A7"/>
    <w:rsid w:val="006C1489"/>
    <w:rsid w:val="006E6861"/>
    <w:rsid w:val="0076254F"/>
    <w:rsid w:val="00770380"/>
    <w:rsid w:val="007B1D6E"/>
    <w:rsid w:val="00823441"/>
    <w:rsid w:val="008C4CA4"/>
    <w:rsid w:val="00904EDB"/>
    <w:rsid w:val="0091124A"/>
    <w:rsid w:val="009E689E"/>
    <w:rsid w:val="00A438D1"/>
    <w:rsid w:val="00B024DE"/>
    <w:rsid w:val="00B35C74"/>
    <w:rsid w:val="00B60B86"/>
    <w:rsid w:val="00B65C4D"/>
    <w:rsid w:val="00B906B4"/>
    <w:rsid w:val="00BD1667"/>
    <w:rsid w:val="00C12F40"/>
    <w:rsid w:val="00C57F87"/>
    <w:rsid w:val="00C8031A"/>
    <w:rsid w:val="00CC0DEA"/>
    <w:rsid w:val="00CF5CF1"/>
    <w:rsid w:val="00D51520"/>
    <w:rsid w:val="00D74B73"/>
    <w:rsid w:val="00DA6A5A"/>
    <w:rsid w:val="00DD5BD9"/>
    <w:rsid w:val="00E65CBA"/>
    <w:rsid w:val="00E9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7EEAA6"/>
  <w15:chartTrackingRefBased/>
  <w15:docId w15:val="{449133C8-A550-4286-9D13-EB511B16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1110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2F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2F40"/>
    <w:rPr>
      <w:color w:val="212120"/>
      <w:kern w:val="28"/>
    </w:rPr>
  </w:style>
  <w:style w:type="paragraph" w:styleId="Footer">
    <w:name w:val="footer"/>
    <w:basedOn w:val="Normal"/>
    <w:link w:val="FooterChar"/>
    <w:rsid w:val="00C12F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2F40"/>
    <w:rPr>
      <w:color w:val="21212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ru\AppData\Roaming\Microsoft\Templates\Technology%20business%20flyer%20(half-page,%202%20per%20pag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flyer (half-page, 2 per page)</Template>
  <TotalTime>63</TotalTime>
  <Pages>1</Pages>
  <Words>0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Links>
    <vt:vector size="6" baseType="variant">
      <vt:variant>
        <vt:i4>3276913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Settings\tamic\Desktop\TC999D\TC9990701D-PB\TC9990701-IMG04.jpg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Crum</dc:creator>
  <cp:keywords/>
  <dc:description/>
  <cp:lastModifiedBy>Joshua Crum</cp:lastModifiedBy>
  <cp:revision>10</cp:revision>
  <cp:lastPrinted>2023-10-16T17:08:00Z</cp:lastPrinted>
  <dcterms:created xsi:type="dcterms:W3CDTF">2023-10-16T17:07:00Z</dcterms:created>
  <dcterms:modified xsi:type="dcterms:W3CDTF">2023-10-20T02:02:00Z</dcterms:modified>
</cp:coreProperties>
</file>